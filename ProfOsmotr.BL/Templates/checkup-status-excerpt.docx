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4C1337" w:rsidTr="004C1337">
        <w:trPr>
          <w:cantSplit/>
          <w:trHeight w:val="7855"/>
        </w:trPr>
        <w:tc>
          <w:tcPr>
            <w:tcW w:w="10488" w:type="dxa"/>
            <w:tcMar>
              <w:left w:w="0" w:type="dxa"/>
              <w:right w:w="0" w:type="dxa"/>
            </w:tcMar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alias w:val="Reports"/>
              <w:tag w:val="Reports"/>
              <w:id w:val="433791180"/>
              <w:placeholder>
                <w:docPart w:val="47BB95B359F64F8F91483DD2D575C173"/>
              </w:placeholder>
            </w:sdtPr>
            <w:sdtEndPr>
              <w:rPr>
                <w:sz w:val="24"/>
                <w:szCs w:val="24"/>
              </w:rPr>
            </w:sdtEndPr>
            <w:sdtContent>
              <w:p w:rsidR="004C1337" w:rsidRPr="00FD7C50" w:rsidRDefault="00AA1054" w:rsidP="00062449">
                <w:pPr>
                  <w:keepNext/>
                  <w:keepLines/>
                  <w:ind w:right="4536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Reports.Clinic.Name"/>
                    <w:tag w:val="Reports.Clinic.Name"/>
                    <w:id w:val="-83383651"/>
                    <w:placeholder>
                      <w:docPart w:val="DC4741CEF65D478188F16A5202DC90F9"/>
                    </w:placeholder>
                  </w:sdtPr>
                  <w:sdtEndPr/>
                  <w:sdtContent>
                    <w:r w:rsidR="004C1337" w:rsidRPr="00FD7C5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Название МО</w:t>
                    </w:r>
                  </w:sdtContent>
                </w:sdt>
                <w:r w:rsidR="004C1337"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br/>
                </w: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Reports.Clinic.Address"/>
                    <w:tag w:val="Reports.Clinic.Address"/>
                    <w:id w:val="1319465911"/>
                    <w:placeholder>
                      <w:docPart w:val="DC4741CEF65D478188F16A5202DC90F9"/>
                    </w:placeholder>
                  </w:sdtPr>
                  <w:sdtEndPr/>
                  <w:sdtContent>
                    <w:r w:rsidR="004C1337" w:rsidRPr="00FD7C5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Адрес МО</w:t>
                    </w:r>
                  </w:sdtContent>
                </w:sdt>
                <w:r w:rsidR="004C1337"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br/>
                </w: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Reports.Clinic.Phone"/>
                    <w:tag w:val="Reports.Clinic.Phone"/>
                    <w:id w:val="-522936728"/>
                    <w:placeholder>
                      <w:docPart w:val="DC4741CEF65D478188F16A5202DC90F9"/>
                    </w:placeholder>
                  </w:sdtPr>
                  <w:sdtEndPr/>
                  <w:sdtContent>
                    <w:r w:rsidR="004C1337" w:rsidRPr="00FD7C5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Телефон МО</w:t>
                    </w:r>
                  </w:sdtContent>
                </w:sdt>
              </w:p>
              <w:p w:rsidR="004C1337" w:rsidRDefault="004C1337" w:rsidP="00062449">
                <w:pPr>
                  <w:keepNext/>
                  <w:keepLines/>
                  <w:spacing w:before="120" w:after="1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7A10">
                  <w:rPr>
                    <w:rFonts w:ascii="Times New Roman" w:hAnsi="Times New Roman" w:cs="Times New Roman"/>
                    <w:b/>
                    <w:spacing w:val="80"/>
                    <w:sz w:val="24"/>
                    <w:szCs w:val="24"/>
                  </w:rPr>
                  <w:t>ВЫПИСКА</w:t>
                </w:r>
                <w:r>
                  <w:rPr>
                    <w:rFonts w:ascii="Times New Roman" w:hAnsi="Times New Roman" w:cs="Times New Roman"/>
                    <w:b/>
                    <w:spacing w:val="80"/>
                    <w:sz w:val="28"/>
                  </w:rPr>
                  <w:br/>
                </w:r>
                <w:r w:rsidRPr="00E47A10">
                  <w:rPr>
                    <w:rFonts w:ascii="Times New Roman" w:hAnsi="Times New Roman" w:cs="Times New Roman"/>
                  </w:rPr>
                  <w:t>из медицинской карты пациента, получающего медицинскую помощь в амбулаторных условиях,</w:t>
                </w:r>
                <w:r w:rsidRPr="00E47A10">
                  <w:rPr>
                    <w:rFonts w:ascii="Times New Roman" w:hAnsi="Times New Roman" w:cs="Times New Roman"/>
                  </w:rPr>
                  <w:br/>
                  <w:t xml:space="preserve">по результатам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Reports.ExaminationType"/>
                    <w:tag w:val="Reports.ExaminationType"/>
                    <w:id w:val="-1526087894"/>
                    <w:placeholder>
                      <w:docPart w:val="D955D3D7B7164738AEF6814987CE2994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</w:rPr>
                      <w:t>ТИП</w:t>
                    </w:r>
                  </w:sdtContent>
                </w:sdt>
                <w:r w:rsidRPr="00E47A10">
                  <w:rPr>
                    <w:rFonts w:ascii="Times New Roman" w:hAnsi="Times New Roman" w:cs="Times New Roman"/>
                  </w:rPr>
                  <w:t xml:space="preserve"> медицинского осмотра, согласно приказу МЗ</w:t>
                </w:r>
                <w:r>
                  <w:rPr>
                    <w:rFonts w:ascii="Times New Roman" w:hAnsi="Times New Roman" w:cs="Times New Roman"/>
                  </w:rPr>
                  <w:t> </w:t>
                </w:r>
                <w:r w:rsidRPr="00E47A10">
                  <w:rPr>
                    <w:rFonts w:ascii="Times New Roman" w:hAnsi="Times New Roman" w:cs="Times New Roman"/>
                  </w:rPr>
                  <w:t>РФ от</w:t>
                </w:r>
                <w:r>
                  <w:rPr>
                    <w:rFonts w:ascii="Times New Roman" w:hAnsi="Times New Roman" w:cs="Times New Roman"/>
                  </w:rPr>
                  <w:t> </w:t>
                </w:r>
                <w:r w:rsidRPr="00E47A10">
                  <w:rPr>
                    <w:rFonts w:ascii="Times New Roman" w:hAnsi="Times New Roman" w:cs="Times New Roman"/>
                  </w:rPr>
                  <w:t>28.01.21</w:t>
                </w:r>
                <w:r>
                  <w:rPr>
                    <w:rFonts w:ascii="Times New Roman" w:hAnsi="Times New Roman" w:cs="Times New Roman"/>
                  </w:rPr>
                  <w:t> г.</w:t>
                </w:r>
                <w:r w:rsidRPr="00E47A10">
                  <w:rPr>
                    <w:rFonts w:ascii="Times New Roman" w:hAnsi="Times New Roman" w:cs="Times New Roman"/>
                  </w:rPr>
                  <w:t xml:space="preserve"> №</w:t>
                </w:r>
                <w:r>
                  <w:rPr>
                    <w:rFonts w:ascii="Times New Roman" w:hAnsi="Times New Roman" w:cs="Times New Roman"/>
                  </w:rPr>
                  <w:t> </w:t>
                </w:r>
                <w:r w:rsidRPr="00E47A10">
                  <w:rPr>
                    <w:rFonts w:ascii="Times New Roman" w:hAnsi="Times New Roman" w:cs="Times New Roman"/>
                  </w:rPr>
                  <w:t>29н</w:t>
                </w:r>
              </w:p>
              <w:p w:rsidR="004C1337" w:rsidRPr="00FD7C50" w:rsidRDefault="004C1337" w:rsidP="00062449">
                <w:pPr>
                  <w:keepNext/>
                  <w:keepLines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t>Ф.И.О.: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FullName"/>
                    <w:tag w:val="Reports.FullName"/>
                    <w:id w:val="1251092019"/>
                    <w:placeholder>
                      <w:docPart w:val="60E35CD582C74AACAE3F09248FAB95F5"/>
                    </w:placeholder>
                  </w:sdtPr>
                  <w:sdtEndPr/>
                  <w:sdtContent>
                    <w:r w:rsidRPr="00FD7C5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Фамилия Имя Отчество</w:t>
                    </w:r>
                  </w:sdtContent>
                </w:sdt>
              </w:p>
              <w:p w:rsidR="004C1337" w:rsidRPr="00FD7C50" w:rsidRDefault="004C1337" w:rsidP="00062449">
                <w:pPr>
                  <w:keepNext/>
                  <w:keepLines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t>Пол: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Gender"/>
                    <w:tag w:val="Reports.Gender"/>
                    <w:id w:val="-1451702051"/>
                    <w:placeholder>
                      <w:docPart w:val="5C26D25DAB9F4B61AB6C6E5E40BD5575"/>
                    </w:placeholder>
                  </w:sdtPr>
                  <w:sdtEndPr/>
                  <w:sdtContent>
                    <w:r w:rsidRPr="00FD7C5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П</w:t>
                    </w:r>
                  </w:sdtContent>
                </w:sdt>
              </w:p>
              <w:p w:rsidR="004C1337" w:rsidRPr="00FD7C50" w:rsidRDefault="004C1337" w:rsidP="00062449">
                <w:pPr>
                  <w:keepNext/>
                  <w:keepLines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t>Дата рождения: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DateOfBirth"/>
                    <w:tag w:val="Reports.DateOfBirth"/>
                    <w:id w:val="-418410774"/>
                    <w:placeholder>
                      <w:docPart w:val="0177C3C613FA4C5F920DCD06AAE6098C"/>
                    </w:placeholder>
                  </w:sdtPr>
                  <w:sdtEndPr/>
                  <w:sdtContent>
                    <w:r w:rsidRPr="00FD7C5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Дата</w:t>
                    </w:r>
                  </w:sdtContent>
                </w:sdt>
              </w:p>
              <w:p w:rsidR="004C1337" w:rsidRPr="00FD7C50" w:rsidRDefault="004C1337" w:rsidP="00062449">
                <w:pPr>
                  <w:keepNext/>
                  <w:keepLines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t>Наименование работодателя: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Employer"/>
                    <w:tag w:val="Reports.Employer"/>
                    <w:id w:val="1768806738"/>
                    <w:placeholder>
                      <w:docPart w:val="9E77393111E9432E9D4F7BC4005ECC4B"/>
                    </w:placeholder>
                  </w:sdtPr>
                  <w:sdtEndPr/>
                  <w:sdtContent>
                    <w:r w:rsidRPr="00FD7C5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Название</w:t>
                    </w:r>
                  </w:sdtContent>
                </w:sdt>
              </w:p>
              <w:p w:rsidR="004C1337" w:rsidRPr="00FD7C50" w:rsidRDefault="004C1337" w:rsidP="00062449">
                <w:pPr>
                  <w:keepNext/>
                  <w:keepLines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t>Структурное подразделение: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EmployerDepartment"/>
                    <w:tag w:val="Reports.EmployerDepartment"/>
                    <w:id w:val="-1060009778"/>
                    <w:placeholder>
                      <w:docPart w:val="F79CC6E1A62C4B7B9FC4A246E1E1CDE9"/>
                    </w:placeholder>
                  </w:sdtPr>
                  <w:sdtEndPr/>
                  <w:sdtContent>
                    <w:r w:rsidRPr="00FD7C5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Подразделение</w:t>
                    </w:r>
                  </w:sdtContent>
                </w:sdt>
              </w:p>
              <w:p w:rsidR="004C1337" w:rsidRPr="00FD7C50" w:rsidRDefault="004C1337" w:rsidP="00062449">
                <w:pPr>
                  <w:keepNext/>
                  <w:keepLines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FD7C50">
                  <w:rPr>
                    <w:rFonts w:ascii="Times New Roman" w:hAnsi="Times New Roman" w:cs="Times New Roman"/>
                    <w:sz w:val="20"/>
                    <w:szCs w:val="20"/>
                  </w:rPr>
                  <w:t>Должность (профессия):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Profession"/>
                    <w:tag w:val="Reports.Profession"/>
                    <w:id w:val="-529271573"/>
                    <w:placeholder>
                      <w:docPart w:val="0B5471E810D44B048630E065EE8DBBAF"/>
                    </w:placeholder>
                  </w:sdtPr>
                  <w:sdtEndPr/>
                  <w:sdtContent>
                    <w:r w:rsidRPr="00FD7C5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Профессия</w:t>
                    </w:r>
                  </w:sdtContent>
                </w:sdt>
              </w:p>
              <w:p w:rsidR="004C1337" w:rsidRPr="000443E9" w:rsidRDefault="004C1337" w:rsidP="00062449">
                <w:pPr>
                  <w:keepLines/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443E9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Вредные производственные факторы и (или) виды работ (в соответствии с приложением к приказу МЗ РФ от 28.01.2021 г. № 29н): </w:t>
                </w: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Reports.OrderItems"/>
                    <w:tag w:val="Reports.OrderItems"/>
                    <w:id w:val="-1443604112"/>
                    <w:placeholder>
                      <w:docPart w:val="3FE36740B72E4DF79F3F63D48F7EDA32"/>
                    </w:placeholder>
                  </w:sdtPr>
                  <w:sdtEndPr>
                    <w:rPr>
                      <w:b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П</w:t>
                    </w:r>
                    <w:r w:rsidRPr="000443E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ункты</w:t>
                    </w:r>
                  </w:sdtContent>
                </w:sdt>
              </w:p>
              <w:p w:rsidR="004C1337" w:rsidRPr="000443E9" w:rsidRDefault="004C1337" w:rsidP="00062449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443E9">
                  <w:rPr>
                    <w:rFonts w:ascii="Times New Roman" w:hAnsi="Times New Roman" w:cs="Times New Roman"/>
                    <w:sz w:val="20"/>
                    <w:szCs w:val="20"/>
                  </w:rPr>
                  <w:t>Медицинское заключение</w:t>
                </w:r>
                <w:r w:rsidRPr="000443E9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CheckupResult"/>
                    <w:tag w:val="Reports.CheckupResult"/>
                    <w:id w:val="1660115110"/>
                    <w:placeholder>
                      <w:docPart w:val="C527B61512FA45D4BB64673481B1B3DE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Р</w:t>
                    </w:r>
                    <w:r w:rsidRPr="000443E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езультат</w:t>
                    </w:r>
                  </w:sdtContent>
                </w:sdt>
                <w:r w:rsidRPr="000443E9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.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alias w:val="Reports.MedicalReport"/>
                    <w:tag w:val="Reports.MedicalReport"/>
                    <w:id w:val="593760633"/>
                    <w:placeholder>
                      <w:docPart w:val="C527B61512FA45D4BB64673481B1B3DE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З</w:t>
                    </w:r>
                    <w:r w:rsidRPr="000443E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аключение</w:t>
                    </w:r>
                  </w:sdtContent>
                </w:sdt>
              </w:p>
              <w:p w:rsidR="004C1337" w:rsidRPr="000443E9" w:rsidRDefault="004C1337" w:rsidP="00062449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443E9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Дата выдачи: </w:t>
                </w: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Reports.DateOfCompletion"/>
                    <w:tag w:val="Reports.DateOfCompletion"/>
                    <w:id w:val="-1024788464"/>
                    <w:placeholder>
                      <w:docPart w:val="854D2C0E5C324B22B7FCF9CE8B622C5D"/>
                    </w:placeholder>
                  </w:sdtPr>
                  <w:sdtEndPr>
                    <w:rPr>
                      <w:b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Д</w:t>
                    </w:r>
                    <w:r w:rsidRPr="000443E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ата</w:t>
                    </w:r>
                  </w:sdtContent>
                </w:sdt>
              </w:p>
              <w:p w:rsidR="004C1337" w:rsidRDefault="004C1337" w:rsidP="00062449">
                <w:pPr>
                  <w:keepNext/>
                  <w:keepLines/>
                  <w:ind w:right="4536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E7652">
                  <w:rPr>
                    <w:rFonts w:ascii="Times New Roman" w:hAnsi="Times New Roman" w:cs="Times New Roman"/>
                    <w:sz w:val="20"/>
                    <w:szCs w:val="20"/>
                  </w:rPr>
                  <w:t>Результаты обследований:</w:t>
                </w:r>
                <w:r w:rsidRPr="00FD7C50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alias w:val="Reports.HasCheckupResults"/>
                    <w:tag w:val="Reports.HasCheckupResults"/>
                    <w:id w:val="-1025169205"/>
                    <w:placeholder>
                      <w:docPart w:val="D955D3D7B7164738AEF6814987CE2994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прилагаются</w:t>
                    </w:r>
                  </w:sdtContent>
                </w:sdt>
              </w:p>
              <w:sdt>
                <w:sdt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alias w:val="Reports.CheckupResults"/>
                  <w:tag w:val="Reports.CheckupResults"/>
                  <w:id w:val="1916581666"/>
                  <w:placeholder>
                    <w:docPart w:val="33D111F311904A7ABD1924574819923F"/>
                  </w:placeholder>
                </w:sdtPr>
                <w:sdtEndPr/>
                <w:sdtContent>
                  <w:tbl>
                    <w:tblPr>
                      <w:tblStyle w:val="a3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488"/>
                    </w:tblGrid>
                    <w:tr w:rsidR="004C1337" w:rsidTr="00062449">
                      <w:tc>
                        <w:tcPr>
                          <w:tcW w:w="10488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4C1337" w:rsidRDefault="00AA1054" w:rsidP="00843708">
                          <w:pPr>
                            <w:keepNext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alias w:val="Reports.CheckupResults.ExaminationName"/>
                              <w:tag w:val="Reports.CheckupResults.ExaminationName"/>
                              <w:id w:val="1333031817"/>
                              <w:placeholder>
                                <w:docPart w:val="5CFC58E9DB6F4A5BB219335E907799E9"/>
                              </w:placeholder>
                            </w:sdtPr>
                            <w:sdtEndPr/>
                            <w:sdtContent>
                              <w:r w:rsidR="004C133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Название обследования</w:t>
                              </w:r>
                            </w:sdtContent>
                          </w:sdt>
                        </w:p>
                      </w:tc>
                    </w:tr>
                    <w:tr w:rsidR="004C1337" w:rsidTr="00062449">
                      <w:tc>
                        <w:tcPr>
                          <w:tcW w:w="10488" w:type="dxa"/>
                          <w:tcMar>
                            <w:left w:w="0" w:type="dxa"/>
                            <w:right w:w="0" w:type="dxa"/>
                          </w:tcMar>
                        </w:tcPr>
                        <w:tbl>
                          <w:tblPr>
                            <w:tblStyle w:val="a3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473"/>
                          </w:tblGrid>
                          <w:sdt>
                            <w:sdt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alias w:val="Reports.CheckupResults.Indexes"/>
                              <w:tag w:val="Reports.CheckupResults.Indexes"/>
                              <w:id w:val="-81219681"/>
                              <w:placeholder>
                                <w:docPart w:val="33D111F311904A7ABD1924574819923F"/>
                              </w:placeholder>
                            </w:sdtPr>
                            <w:sdtEndPr/>
                            <w:sdtContent>
                              <w:tr w:rsidR="004C1337" w:rsidTr="00860AE3">
                                <w:tc>
                                  <w:tcPr>
                                    <w:tcW w:w="10473" w:type="dxa"/>
                                    <w:tcMar>
                                      <w:left w:w="0" w:type="dxa"/>
                                      <w:right w:w="0" w:type="dxa"/>
                                    </w:tcMar>
                                  </w:tcPr>
                                  <w:p w:rsidR="004C1337" w:rsidRDefault="00AA1054" w:rsidP="00803BA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alias w:val="Reports.CheckupResults.Indexes.Name"/>
                                        <w:tag w:val="Reports.CheckupResults.Indexes.Name"/>
                                        <w:id w:val="1656957120"/>
                                        <w:placeholder>
                                          <w:docPart w:val="0721887646EC44C3BA4630FB64ADC972"/>
                                        </w:placeholder>
                                      </w:sdtPr>
                                      <w:sdtEndPr/>
                                      <w:sdtContent>
                                        <w:r w:rsidR="004C1337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Н</w:t>
                                        </w:r>
                                        <w:r w:rsidR="004C1337" w:rsidRPr="000443E9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азвание показателя</w:t>
                                        </w:r>
                                      </w:sdtContent>
                                    </w:sdt>
                                    <w:r w:rsidR="004C1337" w:rsidRPr="000443E9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="004C1337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0"/>
                                          <w:szCs w:val="20"/>
                                        </w:rPr>
                                        <w:alias w:val="Reports.CheckupResults.Indexes.Value"/>
                                        <w:tag w:val="Reports.CheckupResults.Indexes.Value"/>
                                        <w:id w:val="1154183319"/>
                                        <w:placeholder>
                                          <w:docPart w:val="0721887646EC44C3BA4630FB64ADC972"/>
                                        </w:placeholder>
                                      </w:sdtPr>
                                      <w:sdtEndPr/>
                                      <w:sdtContent>
                                        <w:r w:rsidR="004C1337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Значение</w:t>
                                        </w:r>
                                      </w:sdtContent>
                                    </w:sdt>
                                    <w:r w:rsidR="004C1337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n-US"/>
                                      </w:rPr>
                                      <w:t> </w:t>
                                    </w: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0"/>
                                          <w:szCs w:val="20"/>
                                        </w:rPr>
                                        <w:alias w:val="Reports.CheckupResults.Indexes.UnitOfMeasure"/>
                                        <w:tag w:val="Reports.CheckupResults.Indexes.UnitOfMeasure"/>
                                        <w:id w:val="935557298"/>
                                        <w:placeholder>
                                          <w:docPart w:val="0721887646EC44C3BA4630FB64ADC972"/>
                                        </w:placeholder>
                                      </w:sdtPr>
                                      <w:sdtEndPr>
                                        <w:rPr>
                                          <w:b w:val="0"/>
                                        </w:rPr>
                                      </w:sdtEndPr>
                                      <w:sdtContent>
                                        <w:r w:rsidR="004C1337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М</w:t>
                                        </w:r>
                                        <w:r w:rsidR="004C1337" w:rsidRPr="000443E9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ера измерения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sdtContent>
                          </w:sdt>
                        </w:tbl>
                        <w:p w:rsidR="004C1337" w:rsidRDefault="00AA1054" w:rsidP="00AD73B0">
                          <w:pPr>
                            <w:keepNext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</w:sdtContent>
              </w:sdt>
              <w:p w:rsidR="004C1337" w:rsidRDefault="004C1337" w:rsidP="00AA1054">
                <w:pPr>
                  <w:spacing w:before="360" w:after="600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_____________________________</w:t>
                </w:r>
              </w:p>
            </w:sdtContent>
          </w:sdt>
        </w:tc>
      </w:tr>
    </w:tbl>
    <w:p w:rsidR="00FD7C50" w:rsidRDefault="00FD7C50" w:rsidP="00804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D7C50" w:rsidSect="00F17F63">
      <w:type w:val="continuous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88"/>
    <w:rsid w:val="00005808"/>
    <w:rsid w:val="000443E9"/>
    <w:rsid w:val="00062449"/>
    <w:rsid w:val="00093F33"/>
    <w:rsid w:val="000A0390"/>
    <w:rsid w:val="000A317B"/>
    <w:rsid w:val="000E2B73"/>
    <w:rsid w:val="00117955"/>
    <w:rsid w:val="00157142"/>
    <w:rsid w:val="00183AFE"/>
    <w:rsid w:val="00195458"/>
    <w:rsid w:val="001A702F"/>
    <w:rsid w:val="001D4A2F"/>
    <w:rsid w:val="001D58C0"/>
    <w:rsid w:val="002B759A"/>
    <w:rsid w:val="002E2457"/>
    <w:rsid w:val="002E7652"/>
    <w:rsid w:val="002F15BC"/>
    <w:rsid w:val="00304BD9"/>
    <w:rsid w:val="00330A43"/>
    <w:rsid w:val="00384FEC"/>
    <w:rsid w:val="00390463"/>
    <w:rsid w:val="00394888"/>
    <w:rsid w:val="003B53F1"/>
    <w:rsid w:val="003B5893"/>
    <w:rsid w:val="00421DFB"/>
    <w:rsid w:val="00452E3B"/>
    <w:rsid w:val="00461AD3"/>
    <w:rsid w:val="004A66CD"/>
    <w:rsid w:val="004C1337"/>
    <w:rsid w:val="00505923"/>
    <w:rsid w:val="00546E29"/>
    <w:rsid w:val="005C424B"/>
    <w:rsid w:val="005F0AC8"/>
    <w:rsid w:val="00637D37"/>
    <w:rsid w:val="0064441F"/>
    <w:rsid w:val="006B2B31"/>
    <w:rsid w:val="006B3C1F"/>
    <w:rsid w:val="006C2D9C"/>
    <w:rsid w:val="00740868"/>
    <w:rsid w:val="007B3E84"/>
    <w:rsid w:val="00803BA1"/>
    <w:rsid w:val="008048F4"/>
    <w:rsid w:val="00843708"/>
    <w:rsid w:val="00860AE3"/>
    <w:rsid w:val="008B1549"/>
    <w:rsid w:val="008C2B7C"/>
    <w:rsid w:val="008E20D2"/>
    <w:rsid w:val="008F2E6A"/>
    <w:rsid w:val="008F7DD7"/>
    <w:rsid w:val="00943DFE"/>
    <w:rsid w:val="009441A8"/>
    <w:rsid w:val="009B00A9"/>
    <w:rsid w:val="009B6738"/>
    <w:rsid w:val="009C35CF"/>
    <w:rsid w:val="009C54C6"/>
    <w:rsid w:val="00A16257"/>
    <w:rsid w:val="00A24C19"/>
    <w:rsid w:val="00A36F90"/>
    <w:rsid w:val="00A67543"/>
    <w:rsid w:val="00A92316"/>
    <w:rsid w:val="00AA1054"/>
    <w:rsid w:val="00AC3BD4"/>
    <w:rsid w:val="00AC64DE"/>
    <w:rsid w:val="00AD73B0"/>
    <w:rsid w:val="00AF1830"/>
    <w:rsid w:val="00B96A81"/>
    <w:rsid w:val="00BF1E12"/>
    <w:rsid w:val="00C92B3B"/>
    <w:rsid w:val="00C93405"/>
    <w:rsid w:val="00CC65C5"/>
    <w:rsid w:val="00CE1BE5"/>
    <w:rsid w:val="00D45D6F"/>
    <w:rsid w:val="00D46A65"/>
    <w:rsid w:val="00D560B8"/>
    <w:rsid w:val="00D61235"/>
    <w:rsid w:val="00D833C9"/>
    <w:rsid w:val="00D96E38"/>
    <w:rsid w:val="00DD2B16"/>
    <w:rsid w:val="00E47A10"/>
    <w:rsid w:val="00E81834"/>
    <w:rsid w:val="00EA127F"/>
    <w:rsid w:val="00EE2E32"/>
    <w:rsid w:val="00F17F63"/>
    <w:rsid w:val="00F30387"/>
    <w:rsid w:val="00F407D8"/>
    <w:rsid w:val="00F44707"/>
    <w:rsid w:val="00FD7C50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340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C64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340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C6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86;&#1084;&#1087;\Desktop\&#1064;&#1072;&#1073;&#1083;&#1086;&#1085;&#1099;\&#1055;&#1088;&#1077;&#1076;&#1074;&#1072;&#1088;&#1080;&#1090;&#1077;&#1083;&#1100;&#1085;&#1099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BB95B359F64F8F91483DD2D575C1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719DC-4845-46D0-9455-EDC8855E84A5}"/>
      </w:docPartPr>
      <w:docPartBody>
        <w:p w:rsidR="001D1EE4" w:rsidRDefault="00072700" w:rsidP="00072700">
          <w:pPr>
            <w:pStyle w:val="47BB95B359F64F8F91483DD2D575C173"/>
          </w:pPr>
          <w:r w:rsidRPr="003666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4741CEF65D478188F16A5202DC9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CC6A3-3DF0-4545-8D56-9CE870121E6E}"/>
      </w:docPartPr>
      <w:docPartBody>
        <w:p w:rsidR="001D1EE4" w:rsidRDefault="00072700" w:rsidP="00072700">
          <w:pPr>
            <w:pStyle w:val="DC4741CEF65D478188F16A5202DC90F9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5D3D7B7164738AEF6814987CE2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13AB4-25D3-4C20-B4AA-C14154C336C5}"/>
      </w:docPartPr>
      <w:docPartBody>
        <w:p w:rsidR="001D1EE4" w:rsidRDefault="00072700" w:rsidP="00072700">
          <w:pPr>
            <w:pStyle w:val="D955D3D7B7164738AEF6814987CE2994"/>
          </w:pPr>
          <w:r w:rsidRPr="003666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35CD582C74AACAE3F09248FAB95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DA6B3-98A3-4531-AB20-C28536BEDCC8}"/>
      </w:docPartPr>
      <w:docPartBody>
        <w:p w:rsidR="001D1EE4" w:rsidRDefault="00072700" w:rsidP="00072700">
          <w:pPr>
            <w:pStyle w:val="60E35CD582C74AACAE3F09248FAB95F5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6D25DAB9F4B61AB6C6E5E40BD5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6C4FC0-6009-450B-9D26-E79C5DA15311}"/>
      </w:docPartPr>
      <w:docPartBody>
        <w:p w:rsidR="001D1EE4" w:rsidRDefault="00072700" w:rsidP="00072700">
          <w:pPr>
            <w:pStyle w:val="5C26D25DAB9F4B61AB6C6E5E40BD5575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77C3C613FA4C5F920DCD06AAE60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883DA-9CC6-4300-B135-E9E77AD244C1}"/>
      </w:docPartPr>
      <w:docPartBody>
        <w:p w:rsidR="001D1EE4" w:rsidRDefault="00072700" w:rsidP="00072700">
          <w:pPr>
            <w:pStyle w:val="0177C3C613FA4C5F920DCD06AAE6098C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77393111E9432E9D4F7BC4005EC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4DB478-D428-42FF-BA84-AD4513ED309B}"/>
      </w:docPartPr>
      <w:docPartBody>
        <w:p w:rsidR="001D1EE4" w:rsidRDefault="00072700" w:rsidP="00072700">
          <w:pPr>
            <w:pStyle w:val="9E77393111E9432E9D4F7BC4005ECC4B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9CC6E1A62C4B7B9FC4A246E1E1C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A44DB-E508-4E6B-A7C4-FCC1CC11652D}"/>
      </w:docPartPr>
      <w:docPartBody>
        <w:p w:rsidR="001D1EE4" w:rsidRDefault="00072700" w:rsidP="00072700">
          <w:pPr>
            <w:pStyle w:val="F79CC6E1A62C4B7B9FC4A246E1E1CDE9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5471E810D44B048630E065EE8DB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B361AE-FC45-40EF-A0FA-51C19B10E172}"/>
      </w:docPartPr>
      <w:docPartBody>
        <w:p w:rsidR="001D1EE4" w:rsidRDefault="00072700" w:rsidP="00072700">
          <w:pPr>
            <w:pStyle w:val="0B5471E810D44B048630E065EE8DBBAF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36740B72E4DF79F3F63D48F7ED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8E6AF-2FD0-4488-9AD2-72ABAC34ECD9}"/>
      </w:docPartPr>
      <w:docPartBody>
        <w:p w:rsidR="001D1EE4" w:rsidRDefault="00072700" w:rsidP="00072700">
          <w:pPr>
            <w:pStyle w:val="3FE36740B72E4DF79F3F63D48F7EDA32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7B61512FA45D4BB64673481B1B3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E7F634-6EFF-423E-9E31-5002ECA3E8F0}"/>
      </w:docPartPr>
      <w:docPartBody>
        <w:p w:rsidR="001D1EE4" w:rsidRDefault="00072700" w:rsidP="00072700">
          <w:pPr>
            <w:pStyle w:val="C527B61512FA45D4BB64673481B1B3DE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D2C0E5C324B22B7FCF9CE8B622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85446-B719-499A-BDD1-E15B9D1C170F}"/>
      </w:docPartPr>
      <w:docPartBody>
        <w:p w:rsidR="001D1EE4" w:rsidRDefault="00072700" w:rsidP="00072700">
          <w:pPr>
            <w:pStyle w:val="854D2C0E5C324B22B7FCF9CE8B622C5D"/>
          </w:pPr>
          <w:r w:rsidRPr="000B479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D111F311904A7ABD192457481992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8B657-4035-4B69-A34D-9975585E7117}"/>
      </w:docPartPr>
      <w:docPartBody>
        <w:p w:rsidR="001D1EE4" w:rsidRDefault="00072700" w:rsidP="00072700">
          <w:pPr>
            <w:pStyle w:val="33D111F311904A7ABD1924574819923F"/>
          </w:pPr>
          <w:r w:rsidRPr="003666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FC58E9DB6F4A5BB219335E90779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D287E-2DB3-4617-8262-EC3804E13BBD}"/>
      </w:docPartPr>
      <w:docPartBody>
        <w:p w:rsidR="001D1EE4" w:rsidRDefault="00072700" w:rsidP="00072700">
          <w:pPr>
            <w:pStyle w:val="5CFC58E9DB6F4A5BB219335E907799E9"/>
          </w:pPr>
          <w:r w:rsidRPr="003666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21887646EC44C3BA4630FB64ADC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9FB47-B14D-4539-AAB8-ACD9D2707F0B}"/>
      </w:docPartPr>
      <w:docPartBody>
        <w:p w:rsidR="001D1EE4" w:rsidRDefault="00072700" w:rsidP="00072700">
          <w:pPr>
            <w:pStyle w:val="0721887646EC44C3BA4630FB64ADC972"/>
          </w:pPr>
          <w:r w:rsidRPr="003666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24"/>
    <w:rsid w:val="00072700"/>
    <w:rsid w:val="000C0161"/>
    <w:rsid w:val="001D1EE4"/>
    <w:rsid w:val="002C1A24"/>
    <w:rsid w:val="00323128"/>
    <w:rsid w:val="00432D9E"/>
    <w:rsid w:val="004910BB"/>
    <w:rsid w:val="004A6DE6"/>
    <w:rsid w:val="004A6DE8"/>
    <w:rsid w:val="00A27E55"/>
    <w:rsid w:val="00A51F55"/>
    <w:rsid w:val="00CB2063"/>
    <w:rsid w:val="00E029AC"/>
    <w:rsid w:val="00E551C9"/>
    <w:rsid w:val="00EC0F44"/>
    <w:rsid w:val="00F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700"/>
    <w:rPr>
      <w:color w:val="808080"/>
    </w:rPr>
  </w:style>
  <w:style w:type="paragraph" w:customStyle="1" w:styleId="895B191ADC3148CC8EFC01930389FA8F">
    <w:name w:val="895B191ADC3148CC8EFC01930389FA8F"/>
    <w:rsid w:val="002C1A24"/>
  </w:style>
  <w:style w:type="paragraph" w:customStyle="1" w:styleId="ACDCD99238B04F52871CB1F35E7B1D14">
    <w:name w:val="ACDCD99238B04F52871CB1F35E7B1D14"/>
    <w:rsid w:val="002C1A24"/>
  </w:style>
  <w:style w:type="paragraph" w:customStyle="1" w:styleId="53AE4EEC1AF649158B37EE07760F003F">
    <w:name w:val="53AE4EEC1AF649158B37EE07760F003F"/>
    <w:rsid w:val="002C1A24"/>
  </w:style>
  <w:style w:type="paragraph" w:customStyle="1" w:styleId="121A38440ABD4CEBB79CE1D15F8DAEDE">
    <w:name w:val="121A38440ABD4CEBB79CE1D15F8DAEDE"/>
    <w:rsid w:val="002C1A24"/>
  </w:style>
  <w:style w:type="paragraph" w:customStyle="1" w:styleId="511B13D28AF44107BA11EE3DEC3388F8">
    <w:name w:val="511B13D28AF44107BA11EE3DEC3388F8"/>
    <w:rsid w:val="002C1A24"/>
  </w:style>
  <w:style w:type="paragraph" w:customStyle="1" w:styleId="AE2AC0DF57374A02A77FD4CDF01CB25A">
    <w:name w:val="AE2AC0DF57374A02A77FD4CDF01CB25A"/>
    <w:rsid w:val="002C1A24"/>
  </w:style>
  <w:style w:type="paragraph" w:customStyle="1" w:styleId="0F085D4307A14CDAAD533EDFAAC37FF6">
    <w:name w:val="0F085D4307A14CDAAD533EDFAAC37FF6"/>
    <w:rsid w:val="002C1A24"/>
  </w:style>
  <w:style w:type="paragraph" w:customStyle="1" w:styleId="3873202B6BAF4FC4BB946C88CEB3BEA2">
    <w:name w:val="3873202B6BAF4FC4BB946C88CEB3BEA2"/>
    <w:rsid w:val="002C1A24"/>
  </w:style>
  <w:style w:type="paragraph" w:customStyle="1" w:styleId="163558DBCCB740F3B2C035D3988BD667">
    <w:name w:val="163558DBCCB740F3B2C035D3988BD667"/>
    <w:rsid w:val="002C1A24"/>
  </w:style>
  <w:style w:type="paragraph" w:customStyle="1" w:styleId="9B4D9800018242D69C5BDE827EB1603F">
    <w:name w:val="9B4D9800018242D69C5BDE827EB1603F"/>
    <w:rsid w:val="004910BB"/>
  </w:style>
  <w:style w:type="paragraph" w:customStyle="1" w:styleId="5135478576364CC7A5E83A9C2308FD22">
    <w:name w:val="5135478576364CC7A5E83A9C2308FD22"/>
    <w:rsid w:val="004910BB"/>
  </w:style>
  <w:style w:type="paragraph" w:customStyle="1" w:styleId="F57FD2E5DA0A458EADB80CBFC1E623BF">
    <w:name w:val="F57FD2E5DA0A458EADB80CBFC1E623BF"/>
    <w:rsid w:val="004910BB"/>
  </w:style>
  <w:style w:type="paragraph" w:customStyle="1" w:styleId="4E7E0A80CA2A4C0C89823A4A4AFF141D">
    <w:name w:val="4E7E0A80CA2A4C0C89823A4A4AFF141D"/>
    <w:rsid w:val="004910BB"/>
  </w:style>
  <w:style w:type="paragraph" w:customStyle="1" w:styleId="DD9C8CFA128A400C8F589F85AA3DED70">
    <w:name w:val="DD9C8CFA128A400C8F589F85AA3DED70"/>
    <w:rsid w:val="004910BB"/>
  </w:style>
  <w:style w:type="paragraph" w:customStyle="1" w:styleId="FD0DDAA29EC34A4FB408CF16910CF27F">
    <w:name w:val="FD0DDAA29EC34A4FB408CF16910CF27F"/>
    <w:rsid w:val="004910BB"/>
  </w:style>
  <w:style w:type="paragraph" w:customStyle="1" w:styleId="312D46936111476089B9949D14EF2993">
    <w:name w:val="312D46936111476089B9949D14EF2993"/>
    <w:rsid w:val="004910BB"/>
  </w:style>
  <w:style w:type="paragraph" w:customStyle="1" w:styleId="9C74D5746710478E91C3888830780330">
    <w:name w:val="9C74D5746710478E91C3888830780330"/>
    <w:rsid w:val="004910BB"/>
  </w:style>
  <w:style w:type="paragraph" w:customStyle="1" w:styleId="348EFD6F7B514A2D94E540F9F769649F">
    <w:name w:val="348EFD6F7B514A2D94E540F9F769649F"/>
    <w:rsid w:val="004910BB"/>
  </w:style>
  <w:style w:type="paragraph" w:customStyle="1" w:styleId="EA70EC198B5F4FBE92406D84B1420C79">
    <w:name w:val="EA70EC198B5F4FBE92406D84B1420C79"/>
    <w:rsid w:val="004910BB"/>
  </w:style>
  <w:style w:type="paragraph" w:customStyle="1" w:styleId="E99B8193C0B84C7AA26BECC3DF7889ED">
    <w:name w:val="E99B8193C0B84C7AA26BECC3DF7889ED"/>
    <w:rsid w:val="004910BB"/>
  </w:style>
  <w:style w:type="paragraph" w:customStyle="1" w:styleId="F801D61E115343D2BAF14DBFFB652D21">
    <w:name w:val="F801D61E115343D2BAF14DBFFB652D21"/>
    <w:rsid w:val="004910BB"/>
  </w:style>
  <w:style w:type="paragraph" w:customStyle="1" w:styleId="6D52DC6C1A034D0DA7386F0C5D51AD37">
    <w:name w:val="6D52DC6C1A034D0DA7386F0C5D51AD37"/>
    <w:rsid w:val="004910BB"/>
  </w:style>
  <w:style w:type="paragraph" w:customStyle="1" w:styleId="8726403010F54B1DBBCCB279ED37FABE">
    <w:name w:val="8726403010F54B1DBBCCB279ED37FABE"/>
    <w:rsid w:val="004910BB"/>
  </w:style>
  <w:style w:type="paragraph" w:customStyle="1" w:styleId="0E1031F3389A4067BC5E12EDB35C3FDB">
    <w:name w:val="0E1031F3389A4067BC5E12EDB35C3FDB"/>
    <w:rsid w:val="004910BB"/>
  </w:style>
  <w:style w:type="paragraph" w:customStyle="1" w:styleId="17D1647FC7DB465C8637FE31CAA4440A">
    <w:name w:val="17D1647FC7DB465C8637FE31CAA4440A"/>
    <w:rsid w:val="004910BB"/>
  </w:style>
  <w:style w:type="paragraph" w:customStyle="1" w:styleId="0C13A3FD3A8F40158E2025E3AC961FAE">
    <w:name w:val="0C13A3FD3A8F40158E2025E3AC961FAE"/>
    <w:rsid w:val="004910BB"/>
  </w:style>
  <w:style w:type="paragraph" w:customStyle="1" w:styleId="AAA8A4309ABE4D3695151F2F99D24306">
    <w:name w:val="AAA8A4309ABE4D3695151F2F99D24306"/>
    <w:rsid w:val="004910BB"/>
  </w:style>
  <w:style w:type="paragraph" w:customStyle="1" w:styleId="4630AE650B724B6DA8AA51D8D42CFD72">
    <w:name w:val="4630AE650B724B6DA8AA51D8D42CFD72"/>
    <w:rsid w:val="004910BB"/>
  </w:style>
  <w:style w:type="paragraph" w:customStyle="1" w:styleId="F5E91426C1924B0A84E82BE089911891">
    <w:name w:val="F5E91426C1924B0A84E82BE089911891"/>
    <w:rsid w:val="004910BB"/>
  </w:style>
  <w:style w:type="paragraph" w:customStyle="1" w:styleId="3888D676F8024E16BCA7A93BAEAE632E">
    <w:name w:val="3888D676F8024E16BCA7A93BAEAE632E"/>
    <w:rsid w:val="00CB2063"/>
  </w:style>
  <w:style w:type="paragraph" w:customStyle="1" w:styleId="0431EF413A8946809641EF8CFFEC1BDE">
    <w:name w:val="0431EF413A8946809641EF8CFFEC1BDE"/>
    <w:rsid w:val="00CB2063"/>
  </w:style>
  <w:style w:type="paragraph" w:customStyle="1" w:styleId="39B29B35B8764F98B25D33757525F4E0">
    <w:name w:val="39B29B35B8764F98B25D33757525F4E0"/>
    <w:rsid w:val="00CB2063"/>
  </w:style>
  <w:style w:type="paragraph" w:customStyle="1" w:styleId="018B1498CF684E66880AA828B8AFD99D">
    <w:name w:val="018B1498CF684E66880AA828B8AFD99D"/>
    <w:rsid w:val="00CB2063"/>
  </w:style>
  <w:style w:type="paragraph" w:customStyle="1" w:styleId="A9AF3A07ADFB4DD09F4CD8341D21D89F">
    <w:name w:val="A9AF3A07ADFB4DD09F4CD8341D21D89F"/>
    <w:rsid w:val="00CB2063"/>
  </w:style>
  <w:style w:type="paragraph" w:customStyle="1" w:styleId="1C8E439EED3F4732B7F468BF4F6B12A7">
    <w:name w:val="1C8E439EED3F4732B7F468BF4F6B12A7"/>
    <w:rsid w:val="00CB2063"/>
  </w:style>
  <w:style w:type="paragraph" w:customStyle="1" w:styleId="D3516428D2934382BDDC79B4DDB86B8E">
    <w:name w:val="D3516428D2934382BDDC79B4DDB86B8E"/>
    <w:rsid w:val="00CB2063"/>
  </w:style>
  <w:style w:type="paragraph" w:customStyle="1" w:styleId="3F1E6B9B92DC463B926BE3B3F520EB4A">
    <w:name w:val="3F1E6B9B92DC463B926BE3B3F520EB4A"/>
    <w:rsid w:val="00CB2063"/>
  </w:style>
  <w:style w:type="paragraph" w:customStyle="1" w:styleId="5043C03CF11C41098682F1FA9A8B0243">
    <w:name w:val="5043C03CF11C41098682F1FA9A8B0243"/>
    <w:rsid w:val="00CB2063"/>
  </w:style>
  <w:style w:type="paragraph" w:customStyle="1" w:styleId="4E02BFE158324EEEA36841032D86D382">
    <w:name w:val="4E02BFE158324EEEA36841032D86D382"/>
    <w:rsid w:val="00CB2063"/>
  </w:style>
  <w:style w:type="paragraph" w:customStyle="1" w:styleId="5942A2ED5219422DA1A129D897024022">
    <w:name w:val="5942A2ED5219422DA1A129D897024022"/>
    <w:rsid w:val="00CB2063"/>
  </w:style>
  <w:style w:type="paragraph" w:customStyle="1" w:styleId="47BB95B359F64F8F91483DD2D575C173">
    <w:name w:val="47BB95B359F64F8F91483DD2D575C173"/>
    <w:rsid w:val="00072700"/>
  </w:style>
  <w:style w:type="paragraph" w:customStyle="1" w:styleId="DC4741CEF65D478188F16A5202DC90F9">
    <w:name w:val="DC4741CEF65D478188F16A5202DC90F9"/>
    <w:rsid w:val="00072700"/>
  </w:style>
  <w:style w:type="paragraph" w:customStyle="1" w:styleId="D955D3D7B7164738AEF6814987CE2994">
    <w:name w:val="D955D3D7B7164738AEF6814987CE2994"/>
    <w:rsid w:val="00072700"/>
  </w:style>
  <w:style w:type="paragraph" w:customStyle="1" w:styleId="60E35CD582C74AACAE3F09248FAB95F5">
    <w:name w:val="60E35CD582C74AACAE3F09248FAB95F5"/>
    <w:rsid w:val="00072700"/>
  </w:style>
  <w:style w:type="paragraph" w:customStyle="1" w:styleId="5C26D25DAB9F4B61AB6C6E5E40BD5575">
    <w:name w:val="5C26D25DAB9F4B61AB6C6E5E40BD5575"/>
    <w:rsid w:val="00072700"/>
  </w:style>
  <w:style w:type="paragraph" w:customStyle="1" w:styleId="0177C3C613FA4C5F920DCD06AAE6098C">
    <w:name w:val="0177C3C613FA4C5F920DCD06AAE6098C"/>
    <w:rsid w:val="00072700"/>
  </w:style>
  <w:style w:type="paragraph" w:customStyle="1" w:styleId="9E77393111E9432E9D4F7BC4005ECC4B">
    <w:name w:val="9E77393111E9432E9D4F7BC4005ECC4B"/>
    <w:rsid w:val="00072700"/>
  </w:style>
  <w:style w:type="paragraph" w:customStyle="1" w:styleId="F79CC6E1A62C4B7B9FC4A246E1E1CDE9">
    <w:name w:val="F79CC6E1A62C4B7B9FC4A246E1E1CDE9"/>
    <w:rsid w:val="00072700"/>
  </w:style>
  <w:style w:type="paragraph" w:customStyle="1" w:styleId="0B5471E810D44B048630E065EE8DBBAF">
    <w:name w:val="0B5471E810D44B048630E065EE8DBBAF"/>
    <w:rsid w:val="00072700"/>
  </w:style>
  <w:style w:type="paragraph" w:customStyle="1" w:styleId="3FE36740B72E4DF79F3F63D48F7EDA32">
    <w:name w:val="3FE36740B72E4DF79F3F63D48F7EDA32"/>
    <w:rsid w:val="00072700"/>
  </w:style>
  <w:style w:type="paragraph" w:customStyle="1" w:styleId="C527B61512FA45D4BB64673481B1B3DE">
    <w:name w:val="C527B61512FA45D4BB64673481B1B3DE"/>
    <w:rsid w:val="00072700"/>
  </w:style>
  <w:style w:type="paragraph" w:customStyle="1" w:styleId="854D2C0E5C324B22B7FCF9CE8B622C5D">
    <w:name w:val="854D2C0E5C324B22B7FCF9CE8B622C5D"/>
    <w:rsid w:val="00072700"/>
  </w:style>
  <w:style w:type="paragraph" w:customStyle="1" w:styleId="33D111F311904A7ABD1924574819923F">
    <w:name w:val="33D111F311904A7ABD1924574819923F"/>
    <w:rsid w:val="00072700"/>
  </w:style>
  <w:style w:type="paragraph" w:customStyle="1" w:styleId="5CFC58E9DB6F4A5BB219335E907799E9">
    <w:name w:val="5CFC58E9DB6F4A5BB219335E907799E9"/>
    <w:rsid w:val="00072700"/>
  </w:style>
  <w:style w:type="paragraph" w:customStyle="1" w:styleId="0721887646EC44C3BA4630FB64ADC972">
    <w:name w:val="0721887646EC44C3BA4630FB64ADC972"/>
    <w:rsid w:val="000727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700"/>
    <w:rPr>
      <w:color w:val="808080"/>
    </w:rPr>
  </w:style>
  <w:style w:type="paragraph" w:customStyle="1" w:styleId="895B191ADC3148CC8EFC01930389FA8F">
    <w:name w:val="895B191ADC3148CC8EFC01930389FA8F"/>
    <w:rsid w:val="002C1A24"/>
  </w:style>
  <w:style w:type="paragraph" w:customStyle="1" w:styleId="ACDCD99238B04F52871CB1F35E7B1D14">
    <w:name w:val="ACDCD99238B04F52871CB1F35E7B1D14"/>
    <w:rsid w:val="002C1A24"/>
  </w:style>
  <w:style w:type="paragraph" w:customStyle="1" w:styleId="53AE4EEC1AF649158B37EE07760F003F">
    <w:name w:val="53AE4EEC1AF649158B37EE07760F003F"/>
    <w:rsid w:val="002C1A24"/>
  </w:style>
  <w:style w:type="paragraph" w:customStyle="1" w:styleId="121A38440ABD4CEBB79CE1D15F8DAEDE">
    <w:name w:val="121A38440ABD4CEBB79CE1D15F8DAEDE"/>
    <w:rsid w:val="002C1A24"/>
  </w:style>
  <w:style w:type="paragraph" w:customStyle="1" w:styleId="511B13D28AF44107BA11EE3DEC3388F8">
    <w:name w:val="511B13D28AF44107BA11EE3DEC3388F8"/>
    <w:rsid w:val="002C1A24"/>
  </w:style>
  <w:style w:type="paragraph" w:customStyle="1" w:styleId="AE2AC0DF57374A02A77FD4CDF01CB25A">
    <w:name w:val="AE2AC0DF57374A02A77FD4CDF01CB25A"/>
    <w:rsid w:val="002C1A24"/>
  </w:style>
  <w:style w:type="paragraph" w:customStyle="1" w:styleId="0F085D4307A14CDAAD533EDFAAC37FF6">
    <w:name w:val="0F085D4307A14CDAAD533EDFAAC37FF6"/>
    <w:rsid w:val="002C1A24"/>
  </w:style>
  <w:style w:type="paragraph" w:customStyle="1" w:styleId="3873202B6BAF4FC4BB946C88CEB3BEA2">
    <w:name w:val="3873202B6BAF4FC4BB946C88CEB3BEA2"/>
    <w:rsid w:val="002C1A24"/>
  </w:style>
  <w:style w:type="paragraph" w:customStyle="1" w:styleId="163558DBCCB740F3B2C035D3988BD667">
    <w:name w:val="163558DBCCB740F3B2C035D3988BD667"/>
    <w:rsid w:val="002C1A24"/>
  </w:style>
  <w:style w:type="paragraph" w:customStyle="1" w:styleId="9B4D9800018242D69C5BDE827EB1603F">
    <w:name w:val="9B4D9800018242D69C5BDE827EB1603F"/>
    <w:rsid w:val="004910BB"/>
  </w:style>
  <w:style w:type="paragraph" w:customStyle="1" w:styleId="5135478576364CC7A5E83A9C2308FD22">
    <w:name w:val="5135478576364CC7A5E83A9C2308FD22"/>
    <w:rsid w:val="004910BB"/>
  </w:style>
  <w:style w:type="paragraph" w:customStyle="1" w:styleId="F57FD2E5DA0A458EADB80CBFC1E623BF">
    <w:name w:val="F57FD2E5DA0A458EADB80CBFC1E623BF"/>
    <w:rsid w:val="004910BB"/>
  </w:style>
  <w:style w:type="paragraph" w:customStyle="1" w:styleId="4E7E0A80CA2A4C0C89823A4A4AFF141D">
    <w:name w:val="4E7E0A80CA2A4C0C89823A4A4AFF141D"/>
    <w:rsid w:val="004910BB"/>
  </w:style>
  <w:style w:type="paragraph" w:customStyle="1" w:styleId="DD9C8CFA128A400C8F589F85AA3DED70">
    <w:name w:val="DD9C8CFA128A400C8F589F85AA3DED70"/>
    <w:rsid w:val="004910BB"/>
  </w:style>
  <w:style w:type="paragraph" w:customStyle="1" w:styleId="FD0DDAA29EC34A4FB408CF16910CF27F">
    <w:name w:val="FD0DDAA29EC34A4FB408CF16910CF27F"/>
    <w:rsid w:val="004910BB"/>
  </w:style>
  <w:style w:type="paragraph" w:customStyle="1" w:styleId="312D46936111476089B9949D14EF2993">
    <w:name w:val="312D46936111476089B9949D14EF2993"/>
    <w:rsid w:val="004910BB"/>
  </w:style>
  <w:style w:type="paragraph" w:customStyle="1" w:styleId="9C74D5746710478E91C3888830780330">
    <w:name w:val="9C74D5746710478E91C3888830780330"/>
    <w:rsid w:val="004910BB"/>
  </w:style>
  <w:style w:type="paragraph" w:customStyle="1" w:styleId="348EFD6F7B514A2D94E540F9F769649F">
    <w:name w:val="348EFD6F7B514A2D94E540F9F769649F"/>
    <w:rsid w:val="004910BB"/>
  </w:style>
  <w:style w:type="paragraph" w:customStyle="1" w:styleId="EA70EC198B5F4FBE92406D84B1420C79">
    <w:name w:val="EA70EC198B5F4FBE92406D84B1420C79"/>
    <w:rsid w:val="004910BB"/>
  </w:style>
  <w:style w:type="paragraph" w:customStyle="1" w:styleId="E99B8193C0B84C7AA26BECC3DF7889ED">
    <w:name w:val="E99B8193C0B84C7AA26BECC3DF7889ED"/>
    <w:rsid w:val="004910BB"/>
  </w:style>
  <w:style w:type="paragraph" w:customStyle="1" w:styleId="F801D61E115343D2BAF14DBFFB652D21">
    <w:name w:val="F801D61E115343D2BAF14DBFFB652D21"/>
    <w:rsid w:val="004910BB"/>
  </w:style>
  <w:style w:type="paragraph" w:customStyle="1" w:styleId="6D52DC6C1A034D0DA7386F0C5D51AD37">
    <w:name w:val="6D52DC6C1A034D0DA7386F0C5D51AD37"/>
    <w:rsid w:val="004910BB"/>
  </w:style>
  <w:style w:type="paragraph" w:customStyle="1" w:styleId="8726403010F54B1DBBCCB279ED37FABE">
    <w:name w:val="8726403010F54B1DBBCCB279ED37FABE"/>
    <w:rsid w:val="004910BB"/>
  </w:style>
  <w:style w:type="paragraph" w:customStyle="1" w:styleId="0E1031F3389A4067BC5E12EDB35C3FDB">
    <w:name w:val="0E1031F3389A4067BC5E12EDB35C3FDB"/>
    <w:rsid w:val="004910BB"/>
  </w:style>
  <w:style w:type="paragraph" w:customStyle="1" w:styleId="17D1647FC7DB465C8637FE31CAA4440A">
    <w:name w:val="17D1647FC7DB465C8637FE31CAA4440A"/>
    <w:rsid w:val="004910BB"/>
  </w:style>
  <w:style w:type="paragraph" w:customStyle="1" w:styleId="0C13A3FD3A8F40158E2025E3AC961FAE">
    <w:name w:val="0C13A3FD3A8F40158E2025E3AC961FAE"/>
    <w:rsid w:val="004910BB"/>
  </w:style>
  <w:style w:type="paragraph" w:customStyle="1" w:styleId="AAA8A4309ABE4D3695151F2F99D24306">
    <w:name w:val="AAA8A4309ABE4D3695151F2F99D24306"/>
    <w:rsid w:val="004910BB"/>
  </w:style>
  <w:style w:type="paragraph" w:customStyle="1" w:styleId="4630AE650B724B6DA8AA51D8D42CFD72">
    <w:name w:val="4630AE650B724B6DA8AA51D8D42CFD72"/>
    <w:rsid w:val="004910BB"/>
  </w:style>
  <w:style w:type="paragraph" w:customStyle="1" w:styleId="F5E91426C1924B0A84E82BE089911891">
    <w:name w:val="F5E91426C1924B0A84E82BE089911891"/>
    <w:rsid w:val="004910BB"/>
  </w:style>
  <w:style w:type="paragraph" w:customStyle="1" w:styleId="3888D676F8024E16BCA7A93BAEAE632E">
    <w:name w:val="3888D676F8024E16BCA7A93BAEAE632E"/>
    <w:rsid w:val="00CB2063"/>
  </w:style>
  <w:style w:type="paragraph" w:customStyle="1" w:styleId="0431EF413A8946809641EF8CFFEC1BDE">
    <w:name w:val="0431EF413A8946809641EF8CFFEC1BDE"/>
    <w:rsid w:val="00CB2063"/>
  </w:style>
  <w:style w:type="paragraph" w:customStyle="1" w:styleId="39B29B35B8764F98B25D33757525F4E0">
    <w:name w:val="39B29B35B8764F98B25D33757525F4E0"/>
    <w:rsid w:val="00CB2063"/>
  </w:style>
  <w:style w:type="paragraph" w:customStyle="1" w:styleId="018B1498CF684E66880AA828B8AFD99D">
    <w:name w:val="018B1498CF684E66880AA828B8AFD99D"/>
    <w:rsid w:val="00CB2063"/>
  </w:style>
  <w:style w:type="paragraph" w:customStyle="1" w:styleId="A9AF3A07ADFB4DD09F4CD8341D21D89F">
    <w:name w:val="A9AF3A07ADFB4DD09F4CD8341D21D89F"/>
    <w:rsid w:val="00CB2063"/>
  </w:style>
  <w:style w:type="paragraph" w:customStyle="1" w:styleId="1C8E439EED3F4732B7F468BF4F6B12A7">
    <w:name w:val="1C8E439EED3F4732B7F468BF4F6B12A7"/>
    <w:rsid w:val="00CB2063"/>
  </w:style>
  <w:style w:type="paragraph" w:customStyle="1" w:styleId="D3516428D2934382BDDC79B4DDB86B8E">
    <w:name w:val="D3516428D2934382BDDC79B4DDB86B8E"/>
    <w:rsid w:val="00CB2063"/>
  </w:style>
  <w:style w:type="paragraph" w:customStyle="1" w:styleId="3F1E6B9B92DC463B926BE3B3F520EB4A">
    <w:name w:val="3F1E6B9B92DC463B926BE3B3F520EB4A"/>
    <w:rsid w:val="00CB2063"/>
  </w:style>
  <w:style w:type="paragraph" w:customStyle="1" w:styleId="5043C03CF11C41098682F1FA9A8B0243">
    <w:name w:val="5043C03CF11C41098682F1FA9A8B0243"/>
    <w:rsid w:val="00CB2063"/>
  </w:style>
  <w:style w:type="paragraph" w:customStyle="1" w:styleId="4E02BFE158324EEEA36841032D86D382">
    <w:name w:val="4E02BFE158324EEEA36841032D86D382"/>
    <w:rsid w:val="00CB2063"/>
  </w:style>
  <w:style w:type="paragraph" w:customStyle="1" w:styleId="5942A2ED5219422DA1A129D897024022">
    <w:name w:val="5942A2ED5219422DA1A129D897024022"/>
    <w:rsid w:val="00CB2063"/>
  </w:style>
  <w:style w:type="paragraph" w:customStyle="1" w:styleId="47BB95B359F64F8F91483DD2D575C173">
    <w:name w:val="47BB95B359F64F8F91483DD2D575C173"/>
    <w:rsid w:val="00072700"/>
  </w:style>
  <w:style w:type="paragraph" w:customStyle="1" w:styleId="DC4741CEF65D478188F16A5202DC90F9">
    <w:name w:val="DC4741CEF65D478188F16A5202DC90F9"/>
    <w:rsid w:val="00072700"/>
  </w:style>
  <w:style w:type="paragraph" w:customStyle="1" w:styleId="D955D3D7B7164738AEF6814987CE2994">
    <w:name w:val="D955D3D7B7164738AEF6814987CE2994"/>
    <w:rsid w:val="00072700"/>
  </w:style>
  <w:style w:type="paragraph" w:customStyle="1" w:styleId="60E35CD582C74AACAE3F09248FAB95F5">
    <w:name w:val="60E35CD582C74AACAE3F09248FAB95F5"/>
    <w:rsid w:val="00072700"/>
  </w:style>
  <w:style w:type="paragraph" w:customStyle="1" w:styleId="5C26D25DAB9F4B61AB6C6E5E40BD5575">
    <w:name w:val="5C26D25DAB9F4B61AB6C6E5E40BD5575"/>
    <w:rsid w:val="00072700"/>
  </w:style>
  <w:style w:type="paragraph" w:customStyle="1" w:styleId="0177C3C613FA4C5F920DCD06AAE6098C">
    <w:name w:val="0177C3C613FA4C5F920DCD06AAE6098C"/>
    <w:rsid w:val="00072700"/>
  </w:style>
  <w:style w:type="paragraph" w:customStyle="1" w:styleId="9E77393111E9432E9D4F7BC4005ECC4B">
    <w:name w:val="9E77393111E9432E9D4F7BC4005ECC4B"/>
    <w:rsid w:val="00072700"/>
  </w:style>
  <w:style w:type="paragraph" w:customStyle="1" w:styleId="F79CC6E1A62C4B7B9FC4A246E1E1CDE9">
    <w:name w:val="F79CC6E1A62C4B7B9FC4A246E1E1CDE9"/>
    <w:rsid w:val="00072700"/>
  </w:style>
  <w:style w:type="paragraph" w:customStyle="1" w:styleId="0B5471E810D44B048630E065EE8DBBAF">
    <w:name w:val="0B5471E810D44B048630E065EE8DBBAF"/>
    <w:rsid w:val="00072700"/>
  </w:style>
  <w:style w:type="paragraph" w:customStyle="1" w:styleId="3FE36740B72E4DF79F3F63D48F7EDA32">
    <w:name w:val="3FE36740B72E4DF79F3F63D48F7EDA32"/>
    <w:rsid w:val="00072700"/>
  </w:style>
  <w:style w:type="paragraph" w:customStyle="1" w:styleId="C527B61512FA45D4BB64673481B1B3DE">
    <w:name w:val="C527B61512FA45D4BB64673481B1B3DE"/>
    <w:rsid w:val="00072700"/>
  </w:style>
  <w:style w:type="paragraph" w:customStyle="1" w:styleId="854D2C0E5C324B22B7FCF9CE8B622C5D">
    <w:name w:val="854D2C0E5C324B22B7FCF9CE8B622C5D"/>
    <w:rsid w:val="00072700"/>
  </w:style>
  <w:style w:type="paragraph" w:customStyle="1" w:styleId="33D111F311904A7ABD1924574819923F">
    <w:name w:val="33D111F311904A7ABD1924574819923F"/>
    <w:rsid w:val="00072700"/>
  </w:style>
  <w:style w:type="paragraph" w:customStyle="1" w:styleId="5CFC58E9DB6F4A5BB219335E907799E9">
    <w:name w:val="5CFC58E9DB6F4A5BB219335E907799E9"/>
    <w:rsid w:val="00072700"/>
  </w:style>
  <w:style w:type="paragraph" w:customStyle="1" w:styleId="0721887646EC44C3BA4630FB64ADC972">
    <w:name w:val="0721887646EC44C3BA4630FB64ADC972"/>
    <w:rsid w:val="00072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Предварительные.dotx</Template>
  <TotalTime>103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комп</dc:creator>
  <cp:lastModifiedBy>Александр</cp:lastModifiedBy>
  <cp:revision>31</cp:revision>
  <cp:lastPrinted>2021-10-01T11:19:00Z</cp:lastPrinted>
  <dcterms:created xsi:type="dcterms:W3CDTF">2021-10-01T09:41:00Z</dcterms:created>
  <dcterms:modified xsi:type="dcterms:W3CDTF">2021-10-05T18:40:00Z</dcterms:modified>
</cp:coreProperties>
</file>